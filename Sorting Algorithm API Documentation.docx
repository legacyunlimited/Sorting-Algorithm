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3E56" w14:textId="639F9704" w:rsidR="00215812" w:rsidRDefault="00D377B4" w:rsidP="0055232F">
      <w:pPr>
        <w:pStyle w:val="Title"/>
      </w:pPr>
      <w:r>
        <w:t>Sorting Algorithms</w:t>
      </w:r>
      <w:r w:rsidR="00215812">
        <w:t xml:space="preserve"> </w:t>
      </w:r>
      <w:r w:rsidR="0055232F">
        <w:t>A</w:t>
      </w:r>
      <w:r>
        <w:t>PI</w:t>
      </w:r>
      <w:r w:rsidR="0055232F">
        <w:t xml:space="preserve"> Documentation</w:t>
      </w:r>
    </w:p>
    <w:p w14:paraId="472D8DE2" w14:textId="2E45ACF3" w:rsidR="00215812" w:rsidRDefault="00215812" w:rsidP="00CE4A98">
      <w:pPr>
        <w:pStyle w:val="Heading1"/>
        <w:jc w:val="both"/>
      </w:pPr>
      <w:r>
        <w:t>Overview</w:t>
      </w:r>
    </w:p>
    <w:p w14:paraId="4208C1D7" w14:textId="6327B65D" w:rsidR="00215812" w:rsidRDefault="00215812" w:rsidP="00CE4A98">
      <w:pPr>
        <w:jc w:val="both"/>
      </w:pPr>
      <w:r>
        <w:tab/>
      </w:r>
      <w:r w:rsidR="00D377B4">
        <w:t xml:space="preserve">In this project </w:t>
      </w:r>
      <w:r>
        <w:t xml:space="preserve">a Custom Linked List Implemented in C++. It is used to store </w:t>
      </w:r>
      <w:r w:rsidRPr="00215812">
        <w:rPr>
          <w:b/>
          <w:bCs/>
        </w:rPr>
        <w:t>n</w:t>
      </w:r>
      <w:r>
        <w:rPr>
          <w:b/>
          <w:bCs/>
        </w:rPr>
        <w:t xml:space="preserve"> </w:t>
      </w:r>
      <w:r>
        <w:t>number of items in the List. The Item can be added, deleted and can get head of the Linked List.</w:t>
      </w:r>
    </w:p>
    <w:p w14:paraId="18260513" w14:textId="4877414A" w:rsidR="00215812" w:rsidRDefault="00215812" w:rsidP="00CE4A98">
      <w:pPr>
        <w:pStyle w:val="ListParagraph"/>
        <w:numPr>
          <w:ilvl w:val="0"/>
          <w:numId w:val="17"/>
        </w:numPr>
        <w:jc w:val="both"/>
      </w:pPr>
      <w:r>
        <w:t>Linked List has head which is the starting of the list.</w:t>
      </w:r>
    </w:p>
    <w:p w14:paraId="22109FDB" w14:textId="3525565A" w:rsidR="00215812" w:rsidRDefault="00226F90" w:rsidP="00CE4A98">
      <w:pPr>
        <w:pStyle w:val="ListParagraph"/>
        <w:numPr>
          <w:ilvl w:val="0"/>
          <w:numId w:val="17"/>
        </w:numPr>
        <w:jc w:val="both"/>
      </w:pPr>
      <w:r>
        <w:t>Items can be added at the start of the Linked List.</w:t>
      </w:r>
    </w:p>
    <w:p w14:paraId="42BF8A7F" w14:textId="556561E8" w:rsidR="00226F90" w:rsidRDefault="00226F90" w:rsidP="00CE4A98">
      <w:pPr>
        <w:pStyle w:val="ListParagraph"/>
        <w:numPr>
          <w:ilvl w:val="0"/>
          <w:numId w:val="17"/>
        </w:numPr>
        <w:jc w:val="both"/>
      </w:pPr>
      <w:r>
        <w:t>Items can be added at the end of the Linked List.</w:t>
      </w:r>
    </w:p>
    <w:p w14:paraId="518C3FFC" w14:textId="75071274" w:rsidR="00226F90" w:rsidRDefault="00226F90" w:rsidP="00CE4A98">
      <w:pPr>
        <w:pStyle w:val="ListParagraph"/>
        <w:numPr>
          <w:ilvl w:val="0"/>
          <w:numId w:val="17"/>
        </w:numPr>
        <w:jc w:val="both"/>
      </w:pPr>
      <w:r>
        <w:t>Items can be deleted from the start of the Linked List.</w:t>
      </w:r>
    </w:p>
    <w:p w14:paraId="0C7F8230" w14:textId="0F4C1576" w:rsidR="00226F90" w:rsidRPr="00215812" w:rsidRDefault="00226F90" w:rsidP="00CE4A98">
      <w:pPr>
        <w:pStyle w:val="ListParagraph"/>
        <w:numPr>
          <w:ilvl w:val="0"/>
          <w:numId w:val="17"/>
        </w:numPr>
        <w:jc w:val="both"/>
      </w:pPr>
      <w:r>
        <w:t>Items can be deleted from the end of the Linked List.</w:t>
      </w:r>
    </w:p>
    <w:p w14:paraId="2D69DE92" w14:textId="24DC6B2A" w:rsidR="00226F90" w:rsidRPr="00215812" w:rsidRDefault="00226F90" w:rsidP="00CE4A98">
      <w:pPr>
        <w:pStyle w:val="ListParagraph"/>
        <w:numPr>
          <w:ilvl w:val="0"/>
          <w:numId w:val="17"/>
        </w:numPr>
        <w:jc w:val="both"/>
      </w:pPr>
      <w:r>
        <w:t>Start of the List can be extracted.</w:t>
      </w:r>
    </w:p>
    <w:p w14:paraId="4CA717EF" w14:textId="20BB1408" w:rsidR="00226F90" w:rsidRPr="00226F90" w:rsidRDefault="00226F90" w:rsidP="00CE4A98">
      <w:pPr>
        <w:pStyle w:val="Heading1"/>
        <w:jc w:val="both"/>
      </w:pPr>
      <w:r>
        <w:t>Methods and Functions</w:t>
      </w:r>
      <w:r w:rsidR="00D377B4">
        <w:t xml:space="preserve"> of Linked List</w:t>
      </w:r>
    </w:p>
    <w:p w14:paraId="1DD48E99" w14:textId="440CB89D" w:rsidR="00215812" w:rsidRDefault="00226F90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Add At Front:</w:t>
      </w:r>
    </w:p>
    <w:p w14:paraId="5939156C" w14:textId="77777777" w:rsidR="00226F90" w:rsidRDefault="00226F90" w:rsidP="00CE4A98">
      <w:pPr>
        <w:ind w:left="720"/>
        <w:jc w:val="both"/>
      </w:pPr>
      <w:r>
        <w:t xml:space="preserve">Item can be added at the front the of the Linked list. If there is a linked list having items </w:t>
      </w:r>
    </w:p>
    <w:p w14:paraId="5F00596B" w14:textId="4DCC0E0B" w:rsidR="00226F90" w:rsidRDefault="00226F90" w:rsidP="00CE4A98">
      <w:pPr>
        <w:ind w:left="720"/>
        <w:jc w:val="both"/>
      </w:pPr>
      <w:r>
        <w:t xml:space="preserve">4 -&gt; 7 -&gt; 2 -&gt;8. When we add element 9 to this list it will added at 9 -&gt; 4 -&gt; 7 -&gt; 2 -&gt; 8 </w:t>
      </w:r>
    </w:p>
    <w:p w14:paraId="23F6C55A" w14:textId="1D36CC5C" w:rsidR="00226F90" w:rsidRDefault="00226F90" w:rsidP="00CE4A98">
      <w:pPr>
        <w:ind w:left="720"/>
        <w:jc w:val="both"/>
      </w:pPr>
      <w:r>
        <w:rPr>
          <w:b/>
          <w:bCs/>
        </w:rPr>
        <w:t>Example:</w:t>
      </w:r>
    </w:p>
    <w:p w14:paraId="5A4A9D9E" w14:textId="3D150AB6" w:rsidR="00226F90" w:rsidRPr="00226F90" w:rsidRDefault="00226F90" w:rsidP="00CE4A98">
      <w:pPr>
        <w:ind w:left="720"/>
        <w:jc w:val="both"/>
      </w:pPr>
      <w:r>
        <w:tab/>
      </w:r>
      <w:proofErr w:type="spellStart"/>
      <w:r>
        <w:t>List.addNodeAtFront</w:t>
      </w:r>
      <w:proofErr w:type="spellEnd"/>
      <w:r>
        <w:t>(node);</w:t>
      </w:r>
    </w:p>
    <w:p w14:paraId="7E6F4F42" w14:textId="30CBFB1C" w:rsidR="00215812" w:rsidRPr="00226F90" w:rsidRDefault="00226F90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Add At End</w:t>
      </w:r>
    </w:p>
    <w:p w14:paraId="13C69FA3" w14:textId="0F0AD9A1" w:rsidR="00226F90" w:rsidRDefault="00226F90" w:rsidP="00CE4A98">
      <w:pPr>
        <w:ind w:left="720"/>
        <w:jc w:val="both"/>
      </w:pPr>
      <w:r>
        <w:t xml:space="preserve">Item can be added at the End of the Linked list. If there is a linked list having items </w:t>
      </w:r>
    </w:p>
    <w:p w14:paraId="45E6DBD3" w14:textId="6BD31381" w:rsidR="00226F90" w:rsidRDefault="00226F90" w:rsidP="00CE4A98">
      <w:pPr>
        <w:ind w:left="720"/>
        <w:jc w:val="both"/>
      </w:pPr>
      <w:r>
        <w:t xml:space="preserve">4 -&gt; 7 -&gt; 2 -&gt;8. When we add element 9 to this list it will added at 4 -&gt; 7 -&gt; 2 -&gt; 8 -&gt; 9 </w:t>
      </w:r>
    </w:p>
    <w:p w14:paraId="448BFC8D" w14:textId="77777777" w:rsidR="00226F90" w:rsidRDefault="00226F90" w:rsidP="00CE4A98">
      <w:pPr>
        <w:ind w:left="720"/>
        <w:jc w:val="both"/>
      </w:pPr>
      <w:r>
        <w:rPr>
          <w:b/>
          <w:bCs/>
        </w:rPr>
        <w:t>Example:</w:t>
      </w:r>
    </w:p>
    <w:p w14:paraId="49649154" w14:textId="6C2D06DE" w:rsidR="00226F90" w:rsidRDefault="00226F90" w:rsidP="00CE4A98">
      <w:pPr>
        <w:ind w:left="720"/>
        <w:jc w:val="both"/>
      </w:pPr>
      <w:r>
        <w:lastRenderedPageBreak/>
        <w:tab/>
      </w:r>
      <w:proofErr w:type="spellStart"/>
      <w:r>
        <w:t>List.addNodeAtEnd</w:t>
      </w:r>
      <w:proofErr w:type="spellEnd"/>
      <w:r>
        <w:t>(node);</w:t>
      </w:r>
    </w:p>
    <w:p w14:paraId="7DD39E6C" w14:textId="0653A945" w:rsidR="00226F90" w:rsidRDefault="00226F90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Delete At Front:</w:t>
      </w:r>
    </w:p>
    <w:p w14:paraId="3A718D92" w14:textId="24640479" w:rsidR="00226F90" w:rsidRDefault="00226F90" w:rsidP="00CE4A98">
      <w:pPr>
        <w:ind w:left="720"/>
        <w:jc w:val="both"/>
      </w:pPr>
      <w:r>
        <w:t xml:space="preserve">Item can be deleted at the front the of the Linked list. If there is a linked list having items </w:t>
      </w:r>
    </w:p>
    <w:p w14:paraId="3150E917" w14:textId="351EF83F" w:rsidR="00226F90" w:rsidRDefault="00226F90" w:rsidP="00CE4A98">
      <w:pPr>
        <w:ind w:left="720"/>
        <w:jc w:val="both"/>
      </w:pPr>
      <w:r>
        <w:t xml:space="preserve">4 -&gt; 7 -&gt; 2 -&gt;8. When we delete element from list it will deleted and the list will be 7 -&gt; 2 -&gt; 8 </w:t>
      </w:r>
    </w:p>
    <w:p w14:paraId="080AE309" w14:textId="77777777" w:rsidR="00226F90" w:rsidRDefault="00226F90" w:rsidP="00CE4A98">
      <w:pPr>
        <w:ind w:left="720"/>
        <w:jc w:val="both"/>
      </w:pPr>
      <w:r>
        <w:rPr>
          <w:b/>
          <w:bCs/>
        </w:rPr>
        <w:t>Example:</w:t>
      </w:r>
    </w:p>
    <w:p w14:paraId="24B49548" w14:textId="4C51F14D" w:rsidR="00226F90" w:rsidRPr="00226F90" w:rsidRDefault="00226F90" w:rsidP="00CE4A98">
      <w:pPr>
        <w:ind w:left="720"/>
        <w:jc w:val="both"/>
      </w:pPr>
      <w:r>
        <w:tab/>
      </w:r>
      <w:proofErr w:type="spellStart"/>
      <w:r>
        <w:t>List.deleteNodeAtFront</w:t>
      </w:r>
      <w:proofErr w:type="spellEnd"/>
      <w:r>
        <w:t>(node);</w:t>
      </w:r>
    </w:p>
    <w:p w14:paraId="3ECFA9CC" w14:textId="34B0CB57" w:rsidR="00226F90" w:rsidRPr="00226F90" w:rsidRDefault="00226F90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Delete At End</w:t>
      </w:r>
    </w:p>
    <w:p w14:paraId="6357E5AF" w14:textId="706C1FE3" w:rsidR="00226F90" w:rsidRDefault="00226F90" w:rsidP="00CE4A98">
      <w:pPr>
        <w:ind w:left="720"/>
        <w:jc w:val="both"/>
      </w:pPr>
      <w:r>
        <w:t xml:space="preserve">Item can be deleted at the end the of the Linked list. If there is a linked list having items </w:t>
      </w:r>
    </w:p>
    <w:p w14:paraId="3E135F9D" w14:textId="43303625" w:rsidR="00226F90" w:rsidRDefault="00226F90" w:rsidP="00CE4A98">
      <w:pPr>
        <w:ind w:left="720"/>
        <w:jc w:val="both"/>
      </w:pPr>
      <w:r>
        <w:t xml:space="preserve">4 -&gt; 7 -&gt; 2 -&gt;8. When we delete element from list it will deleted and the list will be 4 -&gt; 7 -&gt; 2 </w:t>
      </w:r>
    </w:p>
    <w:p w14:paraId="0847D93D" w14:textId="77777777" w:rsidR="00226F90" w:rsidRDefault="00226F90" w:rsidP="00CE4A98">
      <w:pPr>
        <w:ind w:left="720"/>
        <w:jc w:val="both"/>
      </w:pPr>
      <w:r>
        <w:rPr>
          <w:b/>
          <w:bCs/>
        </w:rPr>
        <w:t>Example:</w:t>
      </w:r>
    </w:p>
    <w:p w14:paraId="4765AC69" w14:textId="30EA606A" w:rsidR="00226F90" w:rsidRPr="00226F90" w:rsidRDefault="00226F90" w:rsidP="00CE4A98">
      <w:pPr>
        <w:ind w:left="720"/>
        <w:jc w:val="both"/>
      </w:pPr>
      <w:r>
        <w:tab/>
      </w:r>
      <w:proofErr w:type="spellStart"/>
      <w:r>
        <w:t>List.deleteNodeAtEnd</w:t>
      </w:r>
      <w:proofErr w:type="spellEnd"/>
      <w:r>
        <w:t>(node);</w:t>
      </w:r>
    </w:p>
    <w:p w14:paraId="4A815E2A" w14:textId="24CFB0C4" w:rsidR="00226F90" w:rsidRPr="00226F90" w:rsidRDefault="00226F90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Get Head</w:t>
      </w:r>
    </w:p>
    <w:p w14:paraId="44B21828" w14:textId="54A38D3B" w:rsidR="00226F90" w:rsidRDefault="00226F90" w:rsidP="00CE4A98">
      <w:pPr>
        <w:ind w:left="720"/>
        <w:jc w:val="both"/>
      </w:pPr>
      <w:r>
        <w:t xml:space="preserve">The head of the Linked List can be retrieved. If the list is the </w:t>
      </w:r>
      <w:r w:rsidR="00026829">
        <w:t xml:space="preserve">4-&gt;8-&gt;6-&gt;2 then </w:t>
      </w:r>
      <w:proofErr w:type="spellStart"/>
      <w:r w:rsidR="00026829">
        <w:t>gethead</w:t>
      </w:r>
      <w:proofErr w:type="spellEnd"/>
      <w:r w:rsidR="00026829">
        <w:t xml:space="preserve"> function will return 4.</w:t>
      </w:r>
    </w:p>
    <w:p w14:paraId="414BAF2D" w14:textId="4EBD0693" w:rsidR="00226F90" w:rsidRDefault="00226F90" w:rsidP="00CE4A98">
      <w:pPr>
        <w:ind w:left="720"/>
        <w:jc w:val="both"/>
      </w:pPr>
      <w:r>
        <w:rPr>
          <w:b/>
          <w:bCs/>
        </w:rPr>
        <w:t>Example:</w:t>
      </w:r>
    </w:p>
    <w:p w14:paraId="2F8F51BC" w14:textId="58E5062D" w:rsidR="00C6554A" w:rsidRDefault="00226F90" w:rsidP="00CE4A98">
      <w:pPr>
        <w:ind w:left="720"/>
        <w:jc w:val="both"/>
      </w:pPr>
      <w:r>
        <w:tab/>
      </w:r>
      <w:proofErr w:type="spellStart"/>
      <w:r>
        <w:t>List.</w:t>
      </w:r>
      <w:r w:rsidR="00026829">
        <w:t>getHead</w:t>
      </w:r>
      <w:proofErr w:type="spellEnd"/>
      <w:r>
        <w:t>();</w:t>
      </w:r>
    </w:p>
    <w:p w14:paraId="37AA1A61" w14:textId="5DB9AB1B" w:rsidR="00D377B4" w:rsidRDefault="00D377B4" w:rsidP="00CE4A98">
      <w:pPr>
        <w:pStyle w:val="Heading1"/>
        <w:jc w:val="both"/>
      </w:pPr>
      <w:r>
        <w:t xml:space="preserve">Methods and Functions of </w:t>
      </w:r>
      <w:r>
        <w:t>Sorting Algorithms</w:t>
      </w:r>
    </w:p>
    <w:p w14:paraId="36E601E0" w14:textId="77777777" w:rsidR="00D377B4" w:rsidRPr="00D377B4" w:rsidRDefault="00D377B4" w:rsidP="00CE4A98">
      <w:pPr>
        <w:jc w:val="both"/>
      </w:pPr>
    </w:p>
    <w:p w14:paraId="65F9D668" w14:textId="677A2C66" w:rsidR="00D377B4" w:rsidRDefault="00D377B4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Selection Sort</w:t>
      </w:r>
      <w:r>
        <w:rPr>
          <w:sz w:val="28"/>
          <w:szCs w:val="20"/>
        </w:rPr>
        <w:t>:</w:t>
      </w:r>
    </w:p>
    <w:p w14:paraId="3CA33663" w14:textId="2A87A876" w:rsidR="00D377B4" w:rsidRDefault="00D377B4" w:rsidP="00CE4A98">
      <w:pPr>
        <w:ind w:left="720"/>
        <w:jc w:val="both"/>
      </w:pPr>
      <w:r>
        <w:t xml:space="preserve">Item can be added at the front the of the Linked list. </w:t>
      </w:r>
      <w:r>
        <w:t>After that the algorithm</w:t>
      </w:r>
      <w:r w:rsidR="00CE4A98">
        <w:t xml:space="preserve"> </w:t>
      </w:r>
      <w:r>
        <w:t>compares the values of each item and then sort them accordingly.</w:t>
      </w:r>
    </w:p>
    <w:p w14:paraId="757126EB" w14:textId="77777777" w:rsidR="00D377B4" w:rsidRDefault="00D377B4" w:rsidP="00CE4A98">
      <w:pPr>
        <w:ind w:firstLine="720"/>
        <w:jc w:val="both"/>
      </w:pPr>
      <w:r>
        <w:rPr>
          <w:b/>
          <w:bCs/>
        </w:rPr>
        <w:t>Example:</w:t>
      </w:r>
    </w:p>
    <w:p w14:paraId="10EEFF6F" w14:textId="15434838" w:rsidR="00D377B4" w:rsidRPr="00226F90" w:rsidRDefault="00D377B4" w:rsidP="00CE4A98">
      <w:pPr>
        <w:ind w:left="720"/>
        <w:jc w:val="both"/>
      </w:pPr>
      <w:r>
        <w:tab/>
      </w:r>
      <w:proofErr w:type="spellStart"/>
      <w:r>
        <w:t>List.</w:t>
      </w:r>
      <w:r>
        <w:t>SortBySelectionSort</w:t>
      </w:r>
      <w:proofErr w:type="spellEnd"/>
      <w:r>
        <w:t>();</w:t>
      </w:r>
    </w:p>
    <w:p w14:paraId="3BC9F4C1" w14:textId="7F5D6F44" w:rsidR="00D377B4" w:rsidRDefault="00D377B4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Insertion Sort</w:t>
      </w:r>
    </w:p>
    <w:p w14:paraId="35E881B1" w14:textId="75DA952F" w:rsidR="00D377B4" w:rsidRDefault="00D377B4" w:rsidP="00CE4A98">
      <w:pPr>
        <w:ind w:left="720"/>
        <w:jc w:val="both"/>
      </w:pPr>
      <w:r>
        <w:t xml:space="preserve">Item can be added at the front the of the Linked list. After that the </w:t>
      </w:r>
      <w:r>
        <w:t>takes each node and then sort them according to their place in the linked list.</w:t>
      </w:r>
    </w:p>
    <w:p w14:paraId="7E793359" w14:textId="77777777" w:rsidR="00D377B4" w:rsidRDefault="00D377B4" w:rsidP="00CE4A98">
      <w:pPr>
        <w:ind w:firstLine="720"/>
        <w:jc w:val="both"/>
      </w:pPr>
      <w:r>
        <w:rPr>
          <w:b/>
          <w:bCs/>
        </w:rPr>
        <w:t>Example:</w:t>
      </w:r>
    </w:p>
    <w:p w14:paraId="0AB3D106" w14:textId="31E4E703" w:rsidR="00D377B4" w:rsidRPr="00226F90" w:rsidRDefault="00D377B4" w:rsidP="00CE4A98">
      <w:pPr>
        <w:ind w:left="720"/>
        <w:jc w:val="both"/>
      </w:pPr>
      <w:r>
        <w:tab/>
      </w:r>
      <w:proofErr w:type="spellStart"/>
      <w:r>
        <w:t>List.SortBy</w:t>
      </w:r>
      <w:r>
        <w:t>Insertion</w:t>
      </w:r>
      <w:r>
        <w:t>Sort</w:t>
      </w:r>
      <w:proofErr w:type="spellEnd"/>
      <w:r>
        <w:t>();</w:t>
      </w:r>
    </w:p>
    <w:p w14:paraId="43CE9460" w14:textId="1CE4935F" w:rsidR="00D377B4" w:rsidRDefault="00D377B4" w:rsidP="00CE4A98">
      <w:pPr>
        <w:pStyle w:val="Heading1"/>
        <w:ind w:left="720"/>
        <w:jc w:val="both"/>
        <w:rPr>
          <w:sz w:val="28"/>
          <w:szCs w:val="20"/>
        </w:rPr>
      </w:pPr>
      <w:r>
        <w:rPr>
          <w:sz w:val="28"/>
          <w:szCs w:val="20"/>
        </w:rPr>
        <w:t>Built-in</w:t>
      </w:r>
      <w:r>
        <w:rPr>
          <w:sz w:val="28"/>
          <w:szCs w:val="20"/>
        </w:rPr>
        <w:t xml:space="preserve"> Sort</w:t>
      </w:r>
    </w:p>
    <w:p w14:paraId="671EF399" w14:textId="6C059B4D" w:rsidR="00D377B4" w:rsidRDefault="00D377B4" w:rsidP="00CE4A98">
      <w:pPr>
        <w:ind w:left="720"/>
        <w:jc w:val="both"/>
      </w:pPr>
      <w:r>
        <w:t xml:space="preserve">Item can be added at the front the of the </w:t>
      </w:r>
      <w:r>
        <w:t>Built-in Linked List</w:t>
      </w:r>
      <w:r>
        <w:t>. After that the</w:t>
      </w:r>
      <w:r w:rsidR="00CE4A98">
        <w:t xml:space="preserve"> Built-in sorting Algorithm</w:t>
      </w:r>
      <w:r>
        <w:t xml:space="preserve"> takes each node and then sort them according to their place in the linked list.</w:t>
      </w:r>
    </w:p>
    <w:p w14:paraId="297434C9" w14:textId="77777777" w:rsidR="00D377B4" w:rsidRDefault="00D377B4" w:rsidP="00CE4A98">
      <w:pPr>
        <w:ind w:firstLine="720"/>
        <w:jc w:val="both"/>
      </w:pPr>
      <w:r>
        <w:rPr>
          <w:b/>
          <w:bCs/>
        </w:rPr>
        <w:t>Example:</w:t>
      </w:r>
    </w:p>
    <w:p w14:paraId="6A19D4B0" w14:textId="2AD783BF" w:rsidR="00D377B4" w:rsidRPr="00226F90" w:rsidRDefault="00D377B4" w:rsidP="00CE4A98">
      <w:pPr>
        <w:ind w:left="720"/>
        <w:jc w:val="both"/>
      </w:pPr>
      <w:r>
        <w:tab/>
      </w:r>
      <w:proofErr w:type="spellStart"/>
      <w:r>
        <w:t>List.sort</w:t>
      </w:r>
      <w:proofErr w:type="spellEnd"/>
      <w:r>
        <w:t>();</w:t>
      </w:r>
    </w:p>
    <w:p w14:paraId="5D9A2B3A" w14:textId="77777777" w:rsidR="00D377B4" w:rsidRPr="00D377B4" w:rsidRDefault="00D377B4" w:rsidP="00D377B4">
      <w:pPr>
        <w:ind w:left="720"/>
      </w:pPr>
    </w:p>
    <w:p w14:paraId="652AC19D" w14:textId="77777777" w:rsidR="00D377B4" w:rsidRDefault="00D377B4" w:rsidP="00D377B4"/>
    <w:sectPr w:rsidR="00D377B4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328A" w14:textId="77777777" w:rsidR="002B52CA" w:rsidRDefault="002B52CA" w:rsidP="00C6554A">
      <w:pPr>
        <w:spacing w:before="0" w:after="0" w:line="240" w:lineRule="auto"/>
      </w:pPr>
      <w:r>
        <w:separator/>
      </w:r>
    </w:p>
  </w:endnote>
  <w:endnote w:type="continuationSeparator" w:id="0">
    <w:p w14:paraId="00291E27" w14:textId="77777777" w:rsidR="002B52CA" w:rsidRDefault="002B52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77E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E099" w14:textId="77777777" w:rsidR="002B52CA" w:rsidRDefault="002B52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B40ABE" w14:textId="77777777" w:rsidR="002B52CA" w:rsidRDefault="002B52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AA1C38"/>
    <w:multiLevelType w:val="hybridMultilevel"/>
    <w:tmpl w:val="809E90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504DCF"/>
    <w:multiLevelType w:val="multilevel"/>
    <w:tmpl w:val="49B03E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12"/>
    <w:rsid w:val="00026829"/>
    <w:rsid w:val="00215812"/>
    <w:rsid w:val="00226F90"/>
    <w:rsid w:val="002554CD"/>
    <w:rsid w:val="00293B83"/>
    <w:rsid w:val="002B4294"/>
    <w:rsid w:val="002B52CA"/>
    <w:rsid w:val="00333D0D"/>
    <w:rsid w:val="004C049F"/>
    <w:rsid w:val="005000E2"/>
    <w:rsid w:val="0055232F"/>
    <w:rsid w:val="005A4A22"/>
    <w:rsid w:val="005C5279"/>
    <w:rsid w:val="006A3CE7"/>
    <w:rsid w:val="00C6554A"/>
    <w:rsid w:val="00CE4A98"/>
    <w:rsid w:val="00D377B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D7311"/>
  <w15:chartTrackingRefBased/>
  <w15:docId w15:val="{034AE246-C86B-40A7-B5C9-E87EB7A5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1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79\AppData\Local\Microsoft\Office\16.0\DTS\en-US%7b279C240A-7826-4AF6-89CE-9F8D93D3B805%7d\%7bDA28CE43-71D3-4B1C-AF53-056E0429DD2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{DA28CE43-71D3-4B1C-AF53-056E0429DD21}tf02835058_win32.dotx</Template>
  <TotalTime>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Ali</dc:creator>
  <cp:keywords/>
  <dc:description/>
  <cp:lastModifiedBy>Abbas Ali</cp:lastModifiedBy>
  <cp:revision>4</cp:revision>
  <dcterms:created xsi:type="dcterms:W3CDTF">2021-10-15T17:38:00Z</dcterms:created>
  <dcterms:modified xsi:type="dcterms:W3CDTF">2021-10-15T17:45:00Z</dcterms:modified>
</cp:coreProperties>
</file>